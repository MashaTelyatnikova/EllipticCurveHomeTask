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2E8" w:rsidRDefault="00FA52E8">
      <w:r>
        <w:t>Формат входного файла</w:t>
      </w:r>
    </w:p>
    <w:p w:rsidR="00FA52E8" w:rsidRDefault="00FA52E8">
      <w:r>
        <w:rPr>
          <w:lang w:val="en-US"/>
        </w:rPr>
        <w:t>Char</w:t>
      </w:r>
      <w:r w:rsidRPr="00DC0572">
        <w:t xml:space="preserve"> – 0 </w:t>
      </w:r>
      <w:r>
        <w:t xml:space="preserve">или 1 </w:t>
      </w:r>
      <w:r w:rsidRPr="00DC0572">
        <w:t>[</w:t>
      </w:r>
      <w:r>
        <w:t>0 если поле характеристики != 2, 1 – если поле характеристики2</w:t>
      </w:r>
      <w:r w:rsidRPr="00DC0572">
        <w:t>]</w:t>
      </w:r>
    </w:p>
    <w:p w:rsidR="00FA52E8" w:rsidRPr="00DC0572" w:rsidRDefault="00FA52E8">
      <w:r>
        <w:rPr>
          <w:lang w:val="en-US"/>
        </w:rPr>
        <w:t>P</w:t>
      </w:r>
      <w:r w:rsidRPr="00DC0572">
        <w:t xml:space="preserve"> (</w:t>
      </w:r>
      <w:r>
        <w:t xml:space="preserve">или </w:t>
      </w:r>
      <w:r>
        <w:rPr>
          <w:lang w:val="en-US"/>
        </w:rPr>
        <w:t>M</w:t>
      </w:r>
      <w:r w:rsidRPr="00DC0572">
        <w:t>)</w:t>
      </w:r>
    </w:p>
    <w:p w:rsidR="00FA52E8" w:rsidRPr="00DC0572" w:rsidRDefault="00FA52E8">
      <w:r>
        <w:rPr>
          <w:lang w:val="en-US"/>
        </w:rPr>
        <w:t>A</w:t>
      </w:r>
    </w:p>
    <w:p w:rsidR="00FA52E8" w:rsidRPr="00DC0572" w:rsidRDefault="00FA52E8">
      <w:r>
        <w:rPr>
          <w:lang w:val="en-US"/>
        </w:rPr>
        <w:t>B</w:t>
      </w:r>
    </w:p>
    <w:p w:rsidR="00FA52E8" w:rsidRDefault="00FA52E8">
      <w:r>
        <w:rPr>
          <w:lang w:val="en-US"/>
        </w:rPr>
        <w:t>C</w:t>
      </w:r>
      <w:r w:rsidRPr="00DC0572">
        <w:t xml:space="preserve"> [</w:t>
      </w:r>
      <w:r>
        <w:t>если поле характеристики 2</w:t>
      </w:r>
      <w:r w:rsidRPr="00DC0572">
        <w:t>]</w:t>
      </w:r>
    </w:p>
    <w:p w:rsidR="00FA52E8" w:rsidRPr="00DB7CC9" w:rsidRDefault="00FA52E8">
      <w:r>
        <w:rPr>
          <w:lang w:val="en-US"/>
        </w:rPr>
        <w:t>Type</w:t>
      </w:r>
      <w:r w:rsidRPr="00DB7CC9">
        <w:t xml:space="preserve"> </w:t>
      </w:r>
      <w:r>
        <w:t>0 – суперсингулярная кривая, 1 – несуперсингулярная кривая</w:t>
      </w:r>
      <w:bookmarkStart w:id="0" w:name="_GoBack"/>
      <w:bookmarkEnd w:id="0"/>
      <w:r w:rsidRPr="00DB7CC9">
        <w:t>[</w:t>
      </w:r>
      <w:r>
        <w:t>если поле характеристики 2</w:t>
      </w:r>
      <w:r w:rsidRPr="00DB7CC9">
        <w:t>]</w:t>
      </w:r>
    </w:p>
    <w:p w:rsidR="00FA52E8" w:rsidRPr="00DB7CC9" w:rsidRDefault="00FA52E8">
      <w:pPr>
        <w:rPr>
          <w:lang w:val="en-US"/>
        </w:rPr>
      </w:pPr>
      <w:r>
        <w:rPr>
          <w:lang w:val="en-US"/>
        </w:rPr>
        <w:t>S</w:t>
      </w:r>
    </w:p>
    <w:p w:rsidR="00FA52E8" w:rsidRDefault="00FA52E8">
      <w:pPr>
        <w:rPr>
          <w:lang w:val="en-US"/>
        </w:rPr>
      </w:pPr>
      <w:r>
        <w:rPr>
          <w:lang w:val="en-US"/>
        </w:rPr>
        <w:t>x1 y1</w:t>
      </w:r>
    </w:p>
    <w:p w:rsidR="00FA52E8" w:rsidRDefault="00FA52E8">
      <w:pPr>
        <w:rPr>
          <w:lang w:val="en-US"/>
        </w:rPr>
      </w:pPr>
      <w:r>
        <w:rPr>
          <w:lang w:val="en-US"/>
        </w:rPr>
        <w:t>x2 y2</w:t>
      </w:r>
    </w:p>
    <w:p w:rsidR="00FA52E8" w:rsidRDefault="00FA52E8">
      <w:pPr>
        <w:rPr>
          <w:lang w:val="en-US"/>
        </w:rPr>
      </w:pPr>
      <w:r>
        <w:rPr>
          <w:lang w:val="en-US"/>
        </w:rPr>
        <w:t>…</w:t>
      </w:r>
    </w:p>
    <w:p w:rsidR="00FA52E8" w:rsidRDefault="00FA52E8">
      <w:pPr>
        <w:rPr>
          <w:lang w:val="en-US"/>
        </w:rPr>
      </w:pPr>
      <w:r>
        <w:rPr>
          <w:lang w:val="en-US"/>
        </w:rPr>
        <w:t>xs ys</w:t>
      </w:r>
    </w:p>
    <w:p w:rsidR="00FA52E8" w:rsidRDefault="00FA52E8">
      <w:pPr>
        <w:rPr>
          <w:lang w:val="en-US"/>
        </w:rPr>
      </w:pPr>
      <w:r>
        <w:rPr>
          <w:lang w:val="en-US"/>
        </w:rPr>
        <w:t>T</w:t>
      </w:r>
    </w:p>
    <w:p w:rsidR="00FA52E8" w:rsidRDefault="00FA52E8">
      <w:pPr>
        <w:rPr>
          <w:lang w:val="en-US"/>
        </w:rPr>
      </w:pPr>
      <w:r>
        <w:rPr>
          <w:lang w:val="en-US"/>
        </w:rPr>
        <w:t>N</w:t>
      </w:r>
    </w:p>
    <w:p w:rsidR="00FA52E8" w:rsidRPr="00DB7CC9" w:rsidRDefault="00FA52E8">
      <w:r>
        <w:rPr>
          <w:lang w:val="en-US"/>
        </w:rPr>
        <w:t>x</w:t>
      </w:r>
      <w:r w:rsidRPr="00DB7CC9">
        <w:t xml:space="preserve"> </w:t>
      </w:r>
      <w:r>
        <w:rPr>
          <w:lang w:val="en-US"/>
        </w:rPr>
        <w:t>y</w:t>
      </w:r>
    </w:p>
    <w:p w:rsidR="00FA52E8" w:rsidRPr="00DB7CC9" w:rsidRDefault="00FA52E8"/>
    <w:p w:rsidR="00FA52E8" w:rsidRDefault="00FA52E8">
      <w:r>
        <w:t>Необязательно отделять переводами строк, главное, чтобы были пробельные разделители (в любом количестве).</w:t>
      </w:r>
    </w:p>
    <w:p w:rsidR="00FA52E8" w:rsidRDefault="00FA52E8">
      <w:r>
        <w:t>Порядок элементов важен.</w:t>
      </w:r>
    </w:p>
    <w:p w:rsidR="00FA52E8" w:rsidRDefault="00FA52E8"/>
    <w:p w:rsidR="00FA52E8" w:rsidRDefault="00FA52E8">
      <w:r>
        <w:t>Выходной файл</w:t>
      </w:r>
    </w:p>
    <w:p w:rsidR="00FA52E8" w:rsidRDefault="00FA52E8">
      <w:r>
        <w:rPr>
          <w:lang w:val="en-US"/>
        </w:rPr>
        <w:t>X</w:t>
      </w:r>
      <w:r w:rsidRPr="00F43017">
        <w:t xml:space="preserve">1, </w:t>
      </w:r>
      <w:r>
        <w:rPr>
          <w:lang w:val="en-US"/>
        </w:rPr>
        <w:t>y</w:t>
      </w:r>
      <w:r w:rsidRPr="00F43017">
        <w:t xml:space="preserve">1 + </w:t>
      </w:r>
      <w:r>
        <w:rPr>
          <w:lang w:val="en-US"/>
        </w:rPr>
        <w:t>x</w:t>
      </w:r>
      <w:r w:rsidRPr="00F43017">
        <w:t>2,</w:t>
      </w:r>
      <w:r>
        <w:rPr>
          <w:lang w:val="en-US"/>
        </w:rPr>
        <w:t>y</w:t>
      </w:r>
      <w:r w:rsidRPr="00F43017">
        <w:t xml:space="preserve">2+ … </w:t>
      </w:r>
      <w:r>
        <w:rPr>
          <w:lang w:val="en-US"/>
        </w:rPr>
        <w:t>xs</w:t>
      </w:r>
      <w:r w:rsidRPr="00F43017">
        <w:t xml:space="preserve">, </w:t>
      </w:r>
      <w:r>
        <w:rPr>
          <w:lang w:val="en-US"/>
        </w:rPr>
        <w:t>ys</w:t>
      </w:r>
      <w:r w:rsidRPr="00F43017">
        <w:t xml:space="preserve"> = (</w:t>
      </w:r>
      <w:r>
        <w:rPr>
          <w:lang w:val="en-US"/>
        </w:rPr>
        <w:t>Z</w:t>
      </w:r>
      <w:r w:rsidRPr="00F43017">
        <w:t xml:space="preserve">1, </w:t>
      </w:r>
      <w:r>
        <w:rPr>
          <w:lang w:val="en-US"/>
        </w:rPr>
        <w:t>Z</w:t>
      </w:r>
      <w:r w:rsidRPr="00F43017">
        <w:t>2) [</w:t>
      </w:r>
      <w:r>
        <w:t>Если хотя бы одна из точек не лежит на кривой, то сумма не будет посчитана</w:t>
      </w:r>
      <w:r w:rsidRPr="00F43017">
        <w:t>]</w:t>
      </w:r>
    </w:p>
    <w:p w:rsidR="00FA52E8" w:rsidRDefault="00FA52E8">
      <w:r>
        <w:rPr>
          <w:lang w:val="en-US"/>
        </w:rPr>
        <w:t>N</w:t>
      </w:r>
      <w:r w:rsidRPr="00F43017">
        <w:t>*(</w:t>
      </w:r>
      <w:r>
        <w:rPr>
          <w:lang w:val="en-US"/>
        </w:rPr>
        <w:t>x</w:t>
      </w:r>
      <w:r w:rsidRPr="00F43017">
        <w:t xml:space="preserve">, </w:t>
      </w:r>
      <w:r>
        <w:rPr>
          <w:lang w:val="en-US"/>
        </w:rPr>
        <w:t>y</w:t>
      </w:r>
      <w:r w:rsidRPr="00F43017">
        <w:t>) = (</w:t>
      </w:r>
      <w:r>
        <w:rPr>
          <w:lang w:val="en-US"/>
        </w:rPr>
        <w:t>Z</w:t>
      </w:r>
      <w:r w:rsidRPr="00F43017">
        <w:t xml:space="preserve">1, </w:t>
      </w:r>
      <w:r>
        <w:rPr>
          <w:lang w:val="en-US"/>
        </w:rPr>
        <w:t>Z</w:t>
      </w:r>
      <w:r w:rsidRPr="00F43017">
        <w:t>2) [</w:t>
      </w:r>
      <w:r>
        <w:t>Если точка не лежит на прямой, то произведение не будет посчитано</w:t>
      </w:r>
      <w:r w:rsidRPr="00F43017">
        <w:t>]</w:t>
      </w:r>
    </w:p>
    <w:p w:rsidR="00FA52E8" w:rsidRDefault="00FA52E8"/>
    <w:p w:rsidR="00FA52E8" w:rsidRPr="0066222B" w:rsidRDefault="00FA52E8">
      <w:pPr>
        <w:rPr>
          <w:lang w:val="en-US"/>
        </w:rPr>
      </w:pPr>
      <w:r>
        <w:t>Формат</w:t>
      </w:r>
      <w:r w:rsidRPr="0066222B">
        <w:rPr>
          <w:lang w:val="en-US"/>
        </w:rPr>
        <w:t xml:space="preserve"> </w:t>
      </w:r>
      <w:r>
        <w:t>запуска</w:t>
      </w:r>
    </w:p>
    <w:p w:rsidR="00FA52E8" w:rsidRDefault="00FA52E8">
      <w:pPr>
        <w:rPr>
          <w:lang w:val="en-US"/>
        </w:rPr>
      </w:pPr>
      <w:r>
        <w:rPr>
          <w:lang w:val="en-US"/>
        </w:rPr>
        <w:t>Program.exe --if input.txtx --of output.txt</w:t>
      </w:r>
    </w:p>
    <w:p w:rsidR="00FA52E8" w:rsidRDefault="00FA52E8">
      <w:r>
        <w:t>Если не задан входной файл, то ввод будет производиться из консоли.</w:t>
      </w:r>
    </w:p>
    <w:p w:rsidR="00FA52E8" w:rsidRPr="00921DF0" w:rsidRDefault="00FA52E8" w:rsidP="00DB7CC9">
      <w:r>
        <w:t xml:space="preserve">Если не задан выходной файл, </w:t>
      </w:r>
      <w:r w:rsidRPr="00DB7CC9">
        <w:t>то</w:t>
      </w:r>
      <w:r>
        <w:t xml:space="preserve"> вывод будет производиться в консоль</w:t>
      </w:r>
    </w:p>
    <w:p w:rsidR="00FA52E8" w:rsidRDefault="00FA52E8"/>
    <w:p w:rsidR="00FA52E8" w:rsidRDefault="00FA52E8">
      <w:pPr>
        <w:rPr>
          <w:lang w:val="en-US"/>
        </w:rPr>
      </w:pPr>
      <w:r>
        <w:t>Пример</w:t>
      </w:r>
      <w:r w:rsidRPr="00DB7CC9">
        <w:rPr>
          <w:lang w:val="en-US"/>
        </w:rPr>
        <w:t xml:space="preserve"> </w:t>
      </w:r>
      <w:r>
        <w:t>запуска</w:t>
      </w:r>
      <w:r w:rsidRPr="00DB7CC9">
        <w:rPr>
          <w:lang w:val="en-US"/>
        </w:rPr>
        <w:t xml:space="preserve"> </w:t>
      </w:r>
    </w:p>
    <w:p w:rsidR="00FA52E8" w:rsidRPr="00DB7CC9" w:rsidRDefault="00FA52E8">
      <w:pPr>
        <w:rPr>
          <w:lang w:val="en-US"/>
        </w:rPr>
      </w:pPr>
      <w:r w:rsidRPr="00DB7CC9">
        <w:rPr>
          <w:lang w:val="en-US"/>
        </w:rPr>
        <w:t>homeTask\HomeTask\bin\Debug</w:t>
      </w:r>
      <w:r>
        <w:rPr>
          <w:lang w:val="en-US"/>
        </w:rPr>
        <w:t>\HomeTask.exe –if 1.txt</w:t>
      </w:r>
    </w:p>
    <w:sectPr w:rsidR="00FA52E8" w:rsidRPr="00DB7CC9" w:rsidSect="00990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0572"/>
    <w:rsid w:val="00250911"/>
    <w:rsid w:val="002B0AA5"/>
    <w:rsid w:val="0066222B"/>
    <w:rsid w:val="00921DF0"/>
    <w:rsid w:val="00990B25"/>
    <w:rsid w:val="009B46FB"/>
    <w:rsid w:val="00DB7CC9"/>
    <w:rsid w:val="00DC0572"/>
    <w:rsid w:val="00EB4732"/>
    <w:rsid w:val="00F43017"/>
    <w:rsid w:val="00FA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25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131</Words>
  <Characters>750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 входного файла</dc:title>
  <dc:subject/>
  <dc:creator>Телятникова Мария Сергеевна</dc:creator>
  <cp:keywords/>
  <dc:description/>
  <cp:lastModifiedBy>User</cp:lastModifiedBy>
  <cp:revision>2</cp:revision>
  <dcterms:created xsi:type="dcterms:W3CDTF">2016-12-19T13:09:00Z</dcterms:created>
  <dcterms:modified xsi:type="dcterms:W3CDTF">2016-12-19T13:09:00Z</dcterms:modified>
</cp:coreProperties>
</file>